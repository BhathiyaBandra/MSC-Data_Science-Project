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31E96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23CCBAF" wp14:editId="215EDD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4537C3C9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03393876" w14:textId="77777777" w:rsidR="00DF198B" w:rsidRDefault="00DF198B"/>
        </w:tc>
      </w:tr>
      <w:tr w:rsidR="00DF198B" w14:paraId="4767D578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75EC35A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9790931" w14:textId="2711FE5C" w:rsidR="00DF198B" w:rsidRPr="00DF198B" w:rsidRDefault="005B46AE" w:rsidP="00874FE7">
            <w:pPr>
              <w:pStyle w:val="Heading1"/>
            </w:pPr>
            <w:r>
              <w:t>Customer Churn Analysis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1362912B" w14:textId="77777777" w:rsidR="00DF198B" w:rsidRDefault="00DF198B"/>
        </w:tc>
      </w:tr>
      <w:tr w:rsidR="00DF198B" w14:paraId="038A7F75" w14:textId="77777777" w:rsidTr="00185F4A">
        <w:trPr>
          <w:trHeight w:val="1837"/>
        </w:trPr>
        <w:tc>
          <w:tcPr>
            <w:tcW w:w="1170" w:type="dxa"/>
          </w:tcPr>
          <w:p w14:paraId="757534EE" w14:textId="77777777" w:rsidR="00DF198B" w:rsidRDefault="00DF198B"/>
        </w:tc>
        <w:tc>
          <w:tcPr>
            <w:tcW w:w="8460" w:type="dxa"/>
            <w:gridSpan w:val="7"/>
          </w:tcPr>
          <w:p w14:paraId="2C7C9496" w14:textId="77777777" w:rsidR="00DF198B" w:rsidRDefault="00DF198B"/>
        </w:tc>
        <w:tc>
          <w:tcPr>
            <w:tcW w:w="1160" w:type="dxa"/>
          </w:tcPr>
          <w:p w14:paraId="425CF75D" w14:textId="77777777" w:rsidR="00DF198B" w:rsidRDefault="00DF198B"/>
        </w:tc>
      </w:tr>
      <w:tr w:rsidR="00DF198B" w14:paraId="5A6CE8DC" w14:textId="77777777" w:rsidTr="00185F4A">
        <w:trPr>
          <w:trHeight w:val="929"/>
        </w:trPr>
        <w:tc>
          <w:tcPr>
            <w:tcW w:w="2397" w:type="dxa"/>
            <w:gridSpan w:val="4"/>
          </w:tcPr>
          <w:p w14:paraId="734868B8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BE6440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BCD34BD" w14:textId="77777777" w:rsidR="00DF198B" w:rsidRDefault="00DF198B"/>
        </w:tc>
      </w:tr>
      <w:tr w:rsidR="00DF198B" w14:paraId="72A53CF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F2E349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2C4AE4F" w14:textId="77777777" w:rsidR="005B46AE" w:rsidRDefault="005B46AE" w:rsidP="005B46AE">
            <w:pPr>
              <w:pStyle w:val="Heading2"/>
            </w:pPr>
            <w:r>
              <w:t xml:space="preserve">Bhathiya Bandara </w:t>
            </w:r>
          </w:p>
          <w:p w14:paraId="166A855B" w14:textId="731AE12D" w:rsidR="00DF198B" w:rsidRDefault="005B46AE" w:rsidP="005B46AE">
            <w:pPr>
              <w:pStyle w:val="Heading2"/>
            </w:pPr>
            <w:r w:rsidRPr="00882E4D">
              <w:rPr>
                <w:rFonts w:ascii="Times New Roman" w:hAnsi="Times New Roman" w:cs="Times New Roman"/>
              </w:rPr>
              <w:t>239147H</w:t>
            </w:r>
          </w:p>
          <w:p w14:paraId="4B6BF9EB" w14:textId="77777777" w:rsidR="005B46AE" w:rsidRPr="005B46AE" w:rsidRDefault="005B46AE" w:rsidP="005B46AE"/>
          <w:p w14:paraId="4AA43136" w14:textId="7FDE8392" w:rsidR="005B46AE" w:rsidRPr="005B46AE" w:rsidRDefault="005B46AE" w:rsidP="005B46AE"/>
        </w:tc>
        <w:tc>
          <w:tcPr>
            <w:tcW w:w="2398" w:type="dxa"/>
            <w:gridSpan w:val="4"/>
          </w:tcPr>
          <w:p w14:paraId="1800D2D7" w14:textId="77777777" w:rsidR="00DF198B" w:rsidRDefault="00DF198B"/>
        </w:tc>
      </w:tr>
      <w:tr w:rsidR="00DF198B" w14:paraId="13D0B66C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821F9FF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1989375" w14:textId="61A03754" w:rsidR="00874FE7" w:rsidRPr="00DF198B" w:rsidRDefault="004D3703" w:rsidP="00874FE7">
            <w:pPr>
              <w:pStyle w:val="Heading3"/>
            </w:pPr>
            <w:r>
              <w:t>21-3-2023</w:t>
            </w:r>
          </w:p>
          <w:p w14:paraId="255DB3C4" w14:textId="49C75033" w:rsidR="00DF198B" w:rsidRPr="00DF198B" w:rsidRDefault="004D3703" w:rsidP="00874FE7">
            <w:pPr>
              <w:pStyle w:val="Heading3"/>
            </w:pPr>
            <w:r>
              <w:t>Data Science</w:t>
            </w:r>
          </w:p>
          <w:p w14:paraId="16C62BE4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6A931B8594E543CFAC16B4053B1337DF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B8E7A75" w14:textId="49D637A1" w:rsidR="00DF198B" w:rsidRDefault="00DF198B" w:rsidP="00874FE7">
            <w:pPr>
              <w:pStyle w:val="Heading3"/>
            </w:pPr>
          </w:p>
          <w:p w14:paraId="33FCAFE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FF5CD44" w14:textId="77777777" w:rsidR="00DF198B" w:rsidRDefault="00DF198B" w:rsidP="00DF198B">
            <w:pPr>
              <w:jc w:val="center"/>
            </w:pPr>
          </w:p>
        </w:tc>
      </w:tr>
      <w:tr w:rsidR="00DF198B" w14:paraId="0C907C23" w14:textId="77777777" w:rsidTr="00185F4A">
        <w:tc>
          <w:tcPr>
            <w:tcW w:w="2340" w:type="dxa"/>
            <w:gridSpan w:val="3"/>
          </w:tcPr>
          <w:p w14:paraId="48F30581" w14:textId="77777777" w:rsidR="00DF198B" w:rsidRDefault="00DF198B"/>
        </w:tc>
        <w:tc>
          <w:tcPr>
            <w:tcW w:w="6120" w:type="dxa"/>
            <w:gridSpan w:val="3"/>
          </w:tcPr>
          <w:p w14:paraId="2E270F83" w14:textId="77777777" w:rsidR="00DF198B" w:rsidRDefault="00DF198B"/>
        </w:tc>
        <w:tc>
          <w:tcPr>
            <w:tcW w:w="2330" w:type="dxa"/>
            <w:gridSpan w:val="3"/>
          </w:tcPr>
          <w:p w14:paraId="2B8AF2C7" w14:textId="77777777" w:rsidR="00DF198B" w:rsidRDefault="00DF198B"/>
        </w:tc>
      </w:tr>
    </w:tbl>
    <w:p w14:paraId="1DF6F4E7" w14:textId="77777777" w:rsidR="00DF198B" w:rsidRDefault="00DF198B"/>
    <w:p w14:paraId="261DFF83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F6D0ACD" wp14:editId="25443955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1620E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45584A12" wp14:editId="671E665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1D8C63F7" w14:textId="77777777" w:rsidTr="00185F4A">
        <w:trPr>
          <w:trHeight w:val="1152"/>
        </w:trPr>
        <w:tc>
          <w:tcPr>
            <w:tcW w:w="2158" w:type="dxa"/>
          </w:tcPr>
          <w:p w14:paraId="67E003E7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1802A16B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7F739F2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2276DBF9" w14:textId="77777777" w:rsidR="002D2200" w:rsidRDefault="002D2200"/>
        </w:tc>
        <w:tc>
          <w:tcPr>
            <w:tcW w:w="2158" w:type="dxa"/>
          </w:tcPr>
          <w:p w14:paraId="44E197E1" w14:textId="77777777" w:rsidR="002D2200" w:rsidRDefault="002D2200"/>
        </w:tc>
      </w:tr>
      <w:tr w:rsidR="002D2200" w14:paraId="01E7C018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DE3AA50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2097FA7" w14:textId="30B15535" w:rsidR="002D2200" w:rsidRPr="00E74B29" w:rsidRDefault="00723645" w:rsidP="00874FE7">
            <w:pPr>
              <w:pStyle w:val="Heading4"/>
            </w:pPr>
            <w:r>
              <w:t>INTRODUCTION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172F32D" w14:textId="77777777" w:rsidR="002D2200" w:rsidRDefault="002D2200"/>
        </w:tc>
      </w:tr>
      <w:tr w:rsidR="002D2200" w14:paraId="629F8215" w14:textId="77777777" w:rsidTr="00185F4A">
        <w:trPr>
          <w:trHeight w:val="311"/>
        </w:trPr>
        <w:tc>
          <w:tcPr>
            <w:tcW w:w="2158" w:type="dxa"/>
          </w:tcPr>
          <w:p w14:paraId="32C11BC8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5390F0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1EC2A64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C232B0D" w14:textId="77777777" w:rsidR="002D2200" w:rsidRDefault="002D2200"/>
        </w:tc>
        <w:tc>
          <w:tcPr>
            <w:tcW w:w="2158" w:type="dxa"/>
          </w:tcPr>
          <w:p w14:paraId="2C375AB4" w14:textId="77777777" w:rsidR="002D2200" w:rsidRDefault="002D2200"/>
        </w:tc>
      </w:tr>
      <w:tr w:rsidR="00E74B29" w14:paraId="75A40079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1C4E3F8A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00E857CB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6C7CC53C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9A77B5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934B22A" w14:textId="77777777" w:rsidR="00E74B29" w:rsidRDefault="00E74B29"/>
        </w:tc>
      </w:tr>
      <w:tr w:rsidR="000E4641" w14:paraId="7B790EF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2FB30EAE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346F245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53C8F85D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CB3FF98BF22E4036BA18F35AC7781DC5"/>
              </w:placeholder>
              <w:temporary/>
              <w:showingPlcHdr/>
              <w15:appearance w15:val="hidden"/>
            </w:sdtPr>
            <w:sdtContent>
              <w:p w14:paraId="5FECE393" w14:textId="77777777"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1DE35C71" w14:textId="77777777" w:rsidR="000E4641" w:rsidRPr="00E74B29" w:rsidRDefault="000E4641" w:rsidP="00874FE7">
                <w:pPr>
                  <w:pStyle w:val="Text"/>
                </w:pPr>
              </w:p>
              <w:p w14:paraId="365E0CF4" w14:textId="77777777" w:rsidR="000E4641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14:paraId="5123C56E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459F02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695F67F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C24D12B" w14:textId="77777777" w:rsidR="000E4641" w:rsidRDefault="000E4641"/>
        </w:tc>
      </w:tr>
      <w:tr w:rsidR="000E4641" w14:paraId="3E3BE667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E3F602F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059D819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61C3F5A5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1449BEC0" wp14:editId="6C2791BB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5B3AE7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493981F8" w14:textId="77777777" w:rsidR="000E4641" w:rsidRDefault="000E4641"/>
        </w:tc>
      </w:tr>
      <w:tr w:rsidR="000E4641" w14:paraId="4F83FADC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1B02D90F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74DCD8B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5ED33712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67F484C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A95CA70" w14:textId="77777777" w:rsidR="000E4641" w:rsidRDefault="000E4641"/>
        </w:tc>
      </w:tr>
      <w:tr w:rsidR="000E4641" w14:paraId="1C191540" w14:textId="77777777" w:rsidTr="00185F4A">
        <w:trPr>
          <w:trHeight w:val="1728"/>
        </w:trPr>
        <w:tc>
          <w:tcPr>
            <w:tcW w:w="2158" w:type="dxa"/>
            <w:vMerge/>
          </w:tcPr>
          <w:p w14:paraId="153BB167" w14:textId="77777777" w:rsidR="000E4641" w:rsidRDefault="000E4641"/>
        </w:tc>
        <w:tc>
          <w:tcPr>
            <w:tcW w:w="542" w:type="dxa"/>
          </w:tcPr>
          <w:p w14:paraId="2E1169FA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D1B6014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4E41CB50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4D219334" w14:textId="77777777" w:rsidR="000E4641" w:rsidRDefault="000E4641"/>
        </w:tc>
      </w:tr>
    </w:tbl>
    <w:p w14:paraId="0950E62F" w14:textId="77777777" w:rsidR="002D2200" w:rsidRDefault="002D2200"/>
    <w:p w14:paraId="7F9B59CF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50EA5CC" wp14:editId="5DFB6E7B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116AC4BA" w14:textId="77777777" w:rsidTr="00185F4A">
        <w:trPr>
          <w:trHeight w:val="2537"/>
        </w:trPr>
        <w:tc>
          <w:tcPr>
            <w:tcW w:w="2158" w:type="dxa"/>
            <w:gridSpan w:val="2"/>
          </w:tcPr>
          <w:p w14:paraId="05D15802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B29F74E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2401361E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D85DB03" w14:textId="77777777" w:rsidR="0048120C" w:rsidRDefault="0048120C"/>
        </w:tc>
        <w:tc>
          <w:tcPr>
            <w:tcW w:w="2158" w:type="dxa"/>
            <w:gridSpan w:val="2"/>
          </w:tcPr>
          <w:p w14:paraId="732FF22E" w14:textId="77777777" w:rsidR="0048120C" w:rsidRDefault="0048120C"/>
        </w:tc>
      </w:tr>
      <w:tr w:rsidR="0048120C" w14:paraId="11E147C2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809CA58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AA46357" w14:textId="77777777" w:rsidR="0048120C" w:rsidRDefault="00000000" w:rsidP="00837914">
            <w:pPr>
              <w:pStyle w:val="Heading4"/>
            </w:pPr>
            <w:sdt>
              <w:sdtPr>
                <w:id w:val="19988942"/>
                <w:placeholder>
                  <w:docPart w:val="F32905E913FD4A069C3C9CFF572CFB7A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4F83E47C" w14:textId="77777777" w:rsidR="0048120C" w:rsidRDefault="0048120C"/>
        </w:tc>
      </w:tr>
      <w:tr w:rsidR="0048120C" w14:paraId="555ECA74" w14:textId="77777777" w:rsidTr="00185F4A">
        <w:tc>
          <w:tcPr>
            <w:tcW w:w="2158" w:type="dxa"/>
            <w:gridSpan w:val="2"/>
          </w:tcPr>
          <w:p w14:paraId="0A8AA7B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4518B00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474E3F37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FDBEE02" w14:textId="77777777" w:rsidR="0048120C" w:rsidRDefault="0048120C"/>
        </w:tc>
        <w:tc>
          <w:tcPr>
            <w:tcW w:w="2158" w:type="dxa"/>
            <w:gridSpan w:val="2"/>
          </w:tcPr>
          <w:p w14:paraId="53469213" w14:textId="77777777" w:rsidR="0048120C" w:rsidRDefault="0048120C"/>
        </w:tc>
      </w:tr>
      <w:tr w:rsidR="0048120C" w14:paraId="069C76D0" w14:textId="77777777" w:rsidTr="003A1667">
        <w:trPr>
          <w:trHeight w:val="5589"/>
        </w:trPr>
        <w:tc>
          <w:tcPr>
            <w:tcW w:w="1079" w:type="dxa"/>
          </w:tcPr>
          <w:p w14:paraId="30899F08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AA6B60C" w14:textId="77777777" w:rsidR="0048120C" w:rsidRPr="0048120C" w:rsidRDefault="00000000" w:rsidP="0048120C">
            <w:pPr>
              <w:pStyle w:val="Heading5"/>
            </w:pPr>
            <w:sdt>
              <w:sdtPr>
                <w:id w:val="1501925512"/>
                <w:placeholder>
                  <w:docPart w:val="E15BF5745C6C4D6B92189FE5F6109270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 xml:space="preserve">HEADING </w:t>
                </w:r>
                <w:r w:rsidR="000E4641">
                  <w:t>FIVE</w:t>
                </w:r>
              </w:sdtContent>
            </w:sdt>
          </w:p>
          <w:p w14:paraId="58A2B06B" w14:textId="77777777" w:rsidR="0048120C" w:rsidRDefault="0048120C" w:rsidP="0048120C"/>
          <w:sdt>
            <w:sdtPr>
              <w:id w:val="-1709172793"/>
              <w:placeholder>
                <w:docPart w:val="7FEE8B6E4A204F8A885B3F384FE4090B"/>
              </w:placeholder>
              <w:temporary/>
              <w:showingPlcHdr/>
              <w15:appearance w15:val="hidden"/>
            </w:sdtPr>
            <w:sdtContent>
              <w:p w14:paraId="7456CC57" w14:textId="77777777" w:rsidR="00837914" w:rsidRDefault="00837914" w:rsidP="00837914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40EA0CC8" w14:textId="77777777" w:rsidR="00837914" w:rsidRDefault="00837914" w:rsidP="00837914">
                <w:pPr>
                  <w:pStyle w:val="Text"/>
                </w:pPr>
              </w:p>
              <w:p w14:paraId="6DF93323" w14:textId="77777777" w:rsidR="0048120C" w:rsidRDefault="00837914" w:rsidP="000E4641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Pr="0048120C">
                  <w:t>k.</w:t>
                </w:r>
              </w:p>
            </w:sdtContent>
          </w:sdt>
        </w:tc>
        <w:tc>
          <w:tcPr>
            <w:tcW w:w="1079" w:type="dxa"/>
          </w:tcPr>
          <w:p w14:paraId="0C2BC7CB" w14:textId="77777777" w:rsidR="0048120C" w:rsidRDefault="0048120C"/>
        </w:tc>
      </w:tr>
      <w:tr w:rsidR="0048120C" w14:paraId="2955F62A" w14:textId="77777777" w:rsidTr="00185F4A">
        <w:trPr>
          <w:trHeight w:val="730"/>
        </w:trPr>
        <w:tc>
          <w:tcPr>
            <w:tcW w:w="1079" w:type="dxa"/>
          </w:tcPr>
          <w:p w14:paraId="3B86C8A7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74E4DD5C" w14:textId="0B0D0D4F" w:rsidR="003A1667" w:rsidRPr="003A1667" w:rsidRDefault="003A1667" w:rsidP="003A1667">
            <w:pPr>
              <w:pStyle w:val="Heading5"/>
            </w:pPr>
            <w:r>
              <w:t>A</w:t>
            </w:r>
          </w:p>
          <w:p w14:paraId="0D4778C8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09F14C3A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0906100F" w14:textId="77777777" w:rsidR="0048120C" w:rsidRDefault="0048120C"/>
        </w:tc>
        <w:tc>
          <w:tcPr>
            <w:tcW w:w="1079" w:type="dxa"/>
          </w:tcPr>
          <w:p w14:paraId="48A2D1C3" w14:textId="77777777" w:rsidR="0048120C" w:rsidRDefault="0048120C"/>
        </w:tc>
      </w:tr>
      <w:tr w:rsidR="0048120C" w14:paraId="03110CA0" w14:textId="77777777" w:rsidTr="00185F4A">
        <w:trPr>
          <w:trHeight w:val="3990"/>
        </w:trPr>
        <w:tc>
          <w:tcPr>
            <w:tcW w:w="1079" w:type="dxa"/>
          </w:tcPr>
          <w:p w14:paraId="61D1784E" w14:textId="77777777" w:rsidR="0048120C" w:rsidRDefault="0048120C"/>
        </w:tc>
        <w:tc>
          <w:tcPr>
            <w:tcW w:w="3956" w:type="dxa"/>
            <w:gridSpan w:val="3"/>
          </w:tcPr>
          <w:p w14:paraId="3C013A61" w14:textId="77777777" w:rsidR="0048120C" w:rsidRDefault="00000000" w:rsidP="00837914">
            <w:pPr>
              <w:pStyle w:val="Text"/>
            </w:pPr>
            <w:sdt>
              <w:sdtPr>
                <w:id w:val="-667634125"/>
                <w:placeholder>
                  <w:docPart w:val="286DB2CABC8348509F54E7BBF17F2D25"/>
                </w:placeholder>
                <w:temporary/>
                <w:showingPlcHdr/>
                <w15:appearance w15:val="hidden"/>
              </w:sdtPr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719" w:type="dxa"/>
          </w:tcPr>
          <w:p w14:paraId="16296040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4C5E35E4" w14:textId="77777777" w:rsidR="0048120C" w:rsidRDefault="00000000" w:rsidP="00837914">
            <w:pPr>
              <w:pStyle w:val="Text"/>
            </w:pPr>
            <w:sdt>
              <w:sdtPr>
                <w:id w:val="-519709729"/>
                <w:placeholder>
                  <w:docPart w:val="1D315BAE57174B93AB80293040A1C91A"/>
                </w:placeholder>
                <w:temporary/>
                <w:showingPlcHdr/>
                <w15:appearance w15:val="hidden"/>
              </w:sdtPr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1079" w:type="dxa"/>
          </w:tcPr>
          <w:p w14:paraId="55463FF9" w14:textId="77777777" w:rsidR="0048120C" w:rsidRDefault="0048120C"/>
        </w:tc>
      </w:tr>
    </w:tbl>
    <w:p w14:paraId="401E0F72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4269B6A4" w14:textId="77777777" w:rsidTr="00185F4A">
        <w:trPr>
          <w:trHeight w:val="6254"/>
        </w:trPr>
        <w:tc>
          <w:tcPr>
            <w:tcW w:w="1079" w:type="dxa"/>
          </w:tcPr>
          <w:p w14:paraId="5C436088" w14:textId="77777777"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1FDB2344" w14:textId="77777777" w:rsidR="0048120C" w:rsidRPr="0048120C" w:rsidRDefault="00000000" w:rsidP="00837914">
            <w:pPr>
              <w:pStyle w:val="Quote"/>
            </w:pPr>
            <w:sdt>
              <w:sdtPr>
                <w:id w:val="-1067568190"/>
                <w:placeholder>
                  <w:docPart w:val="26D61EC2FDF943B5A4B822BC42ABB069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Lorem Ipsum is simply dummy text of the printing and typesetting industry.</w:t>
                </w:r>
              </w:sdtContent>
            </w:sdt>
          </w:p>
        </w:tc>
        <w:tc>
          <w:tcPr>
            <w:tcW w:w="1079" w:type="dxa"/>
          </w:tcPr>
          <w:p w14:paraId="34E4A3B9" w14:textId="77777777" w:rsidR="0048120C" w:rsidRDefault="0048120C"/>
        </w:tc>
      </w:tr>
      <w:tr w:rsidR="0048120C" w14:paraId="136E25B6" w14:textId="77777777" w:rsidTr="00185F4A">
        <w:trPr>
          <w:trHeight w:val="339"/>
        </w:trPr>
        <w:tc>
          <w:tcPr>
            <w:tcW w:w="2158" w:type="dxa"/>
            <w:gridSpan w:val="2"/>
          </w:tcPr>
          <w:p w14:paraId="6C908186" w14:textId="77777777" w:rsidR="0048120C" w:rsidRDefault="0048120C"/>
        </w:tc>
        <w:tc>
          <w:tcPr>
            <w:tcW w:w="2158" w:type="dxa"/>
          </w:tcPr>
          <w:p w14:paraId="7EC5EA9C" w14:textId="77777777" w:rsidR="0048120C" w:rsidRDefault="0048120C"/>
        </w:tc>
        <w:tc>
          <w:tcPr>
            <w:tcW w:w="2158" w:type="dxa"/>
          </w:tcPr>
          <w:p w14:paraId="09C66979" w14:textId="77777777" w:rsidR="0048120C" w:rsidRDefault="0048120C"/>
        </w:tc>
        <w:tc>
          <w:tcPr>
            <w:tcW w:w="2158" w:type="dxa"/>
          </w:tcPr>
          <w:p w14:paraId="1BC8F1BE" w14:textId="77777777" w:rsidR="0048120C" w:rsidRDefault="0048120C"/>
        </w:tc>
        <w:tc>
          <w:tcPr>
            <w:tcW w:w="2158" w:type="dxa"/>
            <w:gridSpan w:val="2"/>
          </w:tcPr>
          <w:p w14:paraId="06EED500" w14:textId="77777777" w:rsidR="0048120C" w:rsidRDefault="0048120C"/>
        </w:tc>
      </w:tr>
      <w:tr w:rsidR="0048120C" w14:paraId="78319B2A" w14:textId="77777777" w:rsidTr="00185F4A">
        <w:tc>
          <w:tcPr>
            <w:tcW w:w="1079" w:type="dxa"/>
          </w:tcPr>
          <w:p w14:paraId="03A98040" w14:textId="77777777" w:rsidR="0048120C" w:rsidRDefault="0048120C"/>
        </w:tc>
        <w:tc>
          <w:tcPr>
            <w:tcW w:w="8632" w:type="dxa"/>
            <w:gridSpan w:val="5"/>
          </w:tcPr>
          <w:p w14:paraId="18A9D585" w14:textId="77777777" w:rsidR="0048120C" w:rsidRDefault="0040564B">
            <w:r w:rsidRPr="004909D9">
              <w:rPr>
                <w:noProof/>
                <w:lang w:eastAsia="en-AU"/>
              </w:rPr>
              <w:drawing>
                <wp:inline distT="0" distB="0" distL="0" distR="0" wp14:anchorId="11CA49B1" wp14:editId="1879B916">
                  <wp:extent cx="5452533" cy="372157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4671009F" w14:textId="77777777" w:rsidR="0048120C" w:rsidRDefault="0048120C"/>
        </w:tc>
      </w:tr>
    </w:tbl>
    <w:p w14:paraId="221A9E6F" w14:textId="77777777" w:rsidR="0048120C" w:rsidRDefault="0048120C"/>
    <w:sectPr w:rsidR="0048120C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C0181" w14:textId="77777777" w:rsidR="000010B4" w:rsidRDefault="000010B4" w:rsidP="00E74B29">
      <w:r>
        <w:separator/>
      </w:r>
    </w:p>
  </w:endnote>
  <w:endnote w:type="continuationSeparator" w:id="0">
    <w:p w14:paraId="4F1AF1D6" w14:textId="77777777" w:rsidR="000010B4" w:rsidRDefault="000010B4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C62EFB6" w14:textId="5E346E60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3A1667">
          <w:rPr>
            <w:rStyle w:val="PageNumber"/>
          </w:rPr>
          <w:fldChar w:fldCharType="separate"/>
        </w:r>
        <w:r w:rsidR="003A1667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A9302FD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BB4D7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924420" w14:textId="77777777" w:rsidTr="006709F1">
      <w:tc>
        <w:tcPr>
          <w:tcW w:w="1079" w:type="dxa"/>
        </w:tcPr>
        <w:p w14:paraId="66956DC6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DA144B0" w14:textId="425BE1C6" w:rsidR="00E74B29" w:rsidRPr="00874FE7" w:rsidRDefault="003A1667" w:rsidP="006709F1">
          <w:pPr>
            <w:pStyle w:val="Footer"/>
          </w:pPr>
          <w:r>
            <w:t>Customer Churn Analysis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7ED4BBCC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4235733A" w14:textId="77777777" w:rsidR="00E74B29" w:rsidRPr="00E74B29" w:rsidRDefault="00E74B29" w:rsidP="006709F1">
          <w:pPr>
            <w:pStyle w:val="Footer"/>
          </w:pPr>
        </w:p>
      </w:tc>
    </w:tr>
  </w:tbl>
  <w:p w14:paraId="614C411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CE0E0" w14:textId="77777777" w:rsidR="000010B4" w:rsidRDefault="000010B4" w:rsidP="00E74B29">
      <w:r>
        <w:separator/>
      </w:r>
    </w:p>
  </w:footnote>
  <w:footnote w:type="continuationSeparator" w:id="0">
    <w:p w14:paraId="6FDD926B" w14:textId="77777777" w:rsidR="000010B4" w:rsidRDefault="000010B4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7574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67E1"/>
    <w:rsid w:val="000010B4"/>
    <w:rsid w:val="00086FA5"/>
    <w:rsid w:val="000E4641"/>
    <w:rsid w:val="00151F66"/>
    <w:rsid w:val="00177F8D"/>
    <w:rsid w:val="00185F4A"/>
    <w:rsid w:val="002D2200"/>
    <w:rsid w:val="003A1667"/>
    <w:rsid w:val="0040564B"/>
    <w:rsid w:val="0048120C"/>
    <w:rsid w:val="004909D9"/>
    <w:rsid w:val="004D3703"/>
    <w:rsid w:val="005167E1"/>
    <w:rsid w:val="00521481"/>
    <w:rsid w:val="005B46AE"/>
    <w:rsid w:val="00665110"/>
    <w:rsid w:val="006709F1"/>
    <w:rsid w:val="006C60E6"/>
    <w:rsid w:val="00723645"/>
    <w:rsid w:val="00837914"/>
    <w:rsid w:val="00874FE7"/>
    <w:rsid w:val="00952F7D"/>
    <w:rsid w:val="0095496A"/>
    <w:rsid w:val="009A38BA"/>
    <w:rsid w:val="00B43E11"/>
    <w:rsid w:val="00C755AB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D6CEE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hathiya%20Bandara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931B8594E543CFAC16B4053B1337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123DC3-5896-44E2-83D5-74AF344C8683}"/>
      </w:docPartPr>
      <w:docPartBody>
        <w:p w:rsidR="00000000" w:rsidRDefault="00000000">
          <w:pPr>
            <w:pStyle w:val="6A931B8594E543CFAC16B4053B1337DF"/>
          </w:pPr>
          <w:r w:rsidRPr="00DF198B">
            <w:t>—</w:t>
          </w:r>
        </w:p>
      </w:docPartBody>
    </w:docPart>
    <w:docPart>
      <w:docPartPr>
        <w:name w:val="CB3FF98BF22E4036BA18F35AC7781D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CBF656-096C-4127-831C-924266CDFB07}"/>
      </w:docPartPr>
      <w:docPartBody>
        <w:p w:rsidR="002B716B" w:rsidRPr="00E74B29" w:rsidRDefault="00000000" w:rsidP="00874FE7">
          <w:pPr>
            <w:pStyle w:val="Text"/>
          </w:pPr>
          <w:r w:rsidRPr="00E74B29">
            <w:t xml:space="preserve">Lorem Ipsum is simply dummy text of the printing and typesetting industry. Lorem Ipsum </w:t>
          </w:r>
          <w:r w:rsidRPr="00E74B29">
            <w:t>has been the industry's standard dummy text ever since the 1500s, when an unknown printer took a galley of type and scrambled it to make a type specimen book.</w:t>
          </w:r>
        </w:p>
        <w:p w:rsidR="002B716B" w:rsidRPr="00E74B29" w:rsidRDefault="00000000" w:rsidP="00874FE7">
          <w:pPr>
            <w:pStyle w:val="Text"/>
          </w:pPr>
        </w:p>
        <w:p w:rsidR="00000000" w:rsidRDefault="00000000">
          <w:pPr>
            <w:pStyle w:val="CB3FF98BF22E4036BA18F35AC7781DC5"/>
          </w:pPr>
          <w:r w:rsidRPr="00E74B29">
            <w:t xml:space="preserve">Lorem Ipsum is simply dummy text of the printing and typesetting industry. Lorem Ipsum has been </w:t>
          </w:r>
          <w:r w:rsidRPr="00E74B29">
            <w:t>the industry's standard dummy text ever since the 1500s, when an unknown printer took a galley of type and scrambled it to make a type specimen book.</w:t>
          </w:r>
        </w:p>
      </w:docPartBody>
    </w:docPart>
    <w:docPart>
      <w:docPartPr>
        <w:name w:val="F32905E913FD4A069C3C9CFF572CFB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1524A-F612-4B03-8B29-10C792E083B7}"/>
      </w:docPartPr>
      <w:docPartBody>
        <w:p w:rsidR="00000000" w:rsidRDefault="00000000">
          <w:pPr>
            <w:pStyle w:val="F32905E913FD4A069C3C9CFF572CFB7A"/>
          </w:pPr>
          <w:r w:rsidRPr="0048120C">
            <w:t>THE PROCESS</w:t>
          </w:r>
        </w:p>
      </w:docPartBody>
    </w:docPart>
    <w:docPart>
      <w:docPartPr>
        <w:name w:val="E15BF5745C6C4D6B92189FE5F61092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5F07C0-6B93-4AF4-AFDE-B8D49119159E}"/>
      </w:docPartPr>
      <w:docPartBody>
        <w:p w:rsidR="00000000" w:rsidRDefault="00000000">
          <w:pPr>
            <w:pStyle w:val="E15BF5745C6C4D6B92189FE5F6109270"/>
          </w:pPr>
          <w:r w:rsidRPr="0048120C">
            <w:t xml:space="preserve">HEADING </w:t>
          </w:r>
          <w:r>
            <w:t>FIVE</w:t>
          </w:r>
        </w:p>
      </w:docPartBody>
    </w:docPart>
    <w:docPart>
      <w:docPartPr>
        <w:name w:val="7FEE8B6E4A204F8A885B3F384FE409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743C5F-1FEC-4448-ADD5-AD49C7B27AB7}"/>
      </w:docPartPr>
      <w:docPartBody>
        <w:p w:rsidR="002B716B" w:rsidRDefault="00000000" w:rsidP="00837914">
          <w:pPr>
            <w:pStyle w:val="Text"/>
          </w:pPr>
          <w:r>
            <w:t xml:space="preserve">Lorem Ipsum is simply </w:t>
          </w:r>
          <w:r>
            <w:t>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2B716B" w:rsidRDefault="00000000" w:rsidP="00837914">
          <w:pPr>
            <w:pStyle w:val="Text"/>
          </w:pPr>
        </w:p>
        <w:p w:rsidR="00000000" w:rsidRDefault="00000000">
          <w:pPr>
            <w:pStyle w:val="7FEE8B6E4A204F8A885B3F384FE4090B"/>
          </w:pPr>
          <w:r>
            <w:t>Lorem Ipsum is simply dummy tex</w:t>
          </w:r>
          <w:r>
            <w:t>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k.</w:t>
          </w:r>
        </w:p>
      </w:docPartBody>
    </w:docPart>
    <w:docPart>
      <w:docPartPr>
        <w:name w:val="286DB2CABC8348509F54E7BBF17F2D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558FA5-28DC-4FE4-B6A5-D141EF53531B}"/>
      </w:docPartPr>
      <w:docPartBody>
        <w:p w:rsidR="00000000" w:rsidRDefault="00000000">
          <w:pPr>
            <w:pStyle w:val="286DB2CABC8348509F54E7BBF17F2D25"/>
          </w:pPr>
          <w:r>
            <w:t xml:space="preserve">Lorem </w:t>
          </w:r>
          <w:r>
            <w:t>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1D315BAE57174B93AB80293040A1C9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6E899A-4647-455B-877C-4653FE7CBDBC}"/>
      </w:docPartPr>
      <w:docPartBody>
        <w:p w:rsidR="00000000" w:rsidRDefault="00000000">
          <w:pPr>
            <w:pStyle w:val="1D315BAE57174B93AB80293040A1C91A"/>
          </w:pPr>
          <w:r>
            <w:t>Lorem Ipsum is</w:t>
          </w:r>
          <w:r>
            <w:t xml:space="preserve">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26D61EC2FDF943B5A4B822BC42ABB0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3FF035-A039-42ED-95AF-FC0888B40D91}"/>
      </w:docPartPr>
      <w:docPartBody>
        <w:p w:rsidR="00000000" w:rsidRDefault="00000000">
          <w:pPr>
            <w:pStyle w:val="26D61EC2FDF943B5A4B822BC42ABB069"/>
          </w:pPr>
          <w:r w:rsidRPr="0048120C">
            <w:t xml:space="preserve">Lorem Ipsum is </w:t>
          </w:r>
          <w:r w:rsidRPr="0048120C">
            <w:t>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7EA"/>
    <w:rsid w:val="00BB7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E059D34338E4B3BBF14E7CA59DC5FD5">
    <w:name w:val="2E059D34338E4B3BBF14E7CA59DC5FD5"/>
  </w:style>
  <w:style w:type="paragraph" w:customStyle="1" w:styleId="28D598F116C94AF7B3EC29E3259A6053">
    <w:name w:val="28D598F116C94AF7B3EC29E3259A6053"/>
  </w:style>
  <w:style w:type="paragraph" w:customStyle="1" w:styleId="FCF217FCAB9742BA9E2DDC0256A0CFC9">
    <w:name w:val="FCF217FCAB9742BA9E2DDC0256A0CFC9"/>
  </w:style>
  <w:style w:type="paragraph" w:customStyle="1" w:styleId="BA9F0FD120164771A03084EDAB5C737A">
    <w:name w:val="BA9F0FD120164771A03084EDAB5C737A"/>
  </w:style>
  <w:style w:type="paragraph" w:customStyle="1" w:styleId="191F04727E6F4CBAAC04EBF9BA4E9E2D">
    <w:name w:val="191F04727E6F4CBAAC04EBF9BA4E9E2D"/>
  </w:style>
  <w:style w:type="paragraph" w:customStyle="1" w:styleId="6A931B8594E543CFAC16B4053B1337DF">
    <w:name w:val="6A931B8594E543CFAC16B4053B1337DF"/>
  </w:style>
  <w:style w:type="paragraph" w:customStyle="1" w:styleId="2C8A75564E2C4A1CAAD8AD27CC45F62E">
    <w:name w:val="2C8A75564E2C4A1CAAD8AD27CC45F62E"/>
  </w:style>
  <w:style w:type="paragraph" w:customStyle="1" w:styleId="7390E98CA599458C988B673752D59744">
    <w:name w:val="7390E98CA599458C988B673752D59744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CB3FF98BF22E4036BA18F35AC7781DC5">
    <w:name w:val="CB3FF98BF22E4036BA18F35AC7781DC5"/>
  </w:style>
  <w:style w:type="paragraph" w:customStyle="1" w:styleId="F32905E913FD4A069C3C9CFF572CFB7A">
    <w:name w:val="F32905E913FD4A069C3C9CFF572CFB7A"/>
  </w:style>
  <w:style w:type="paragraph" w:customStyle="1" w:styleId="E15BF5745C6C4D6B92189FE5F6109270">
    <w:name w:val="E15BF5745C6C4D6B92189FE5F6109270"/>
  </w:style>
  <w:style w:type="paragraph" w:customStyle="1" w:styleId="7FEE8B6E4A204F8A885B3F384FE4090B">
    <w:name w:val="7FEE8B6E4A204F8A885B3F384FE4090B"/>
  </w:style>
  <w:style w:type="paragraph" w:customStyle="1" w:styleId="6C861BFB27B24DB19D5F5053E4E2C262">
    <w:name w:val="6C861BFB27B24DB19D5F5053E4E2C262"/>
  </w:style>
  <w:style w:type="paragraph" w:customStyle="1" w:styleId="286DB2CABC8348509F54E7BBF17F2D25">
    <w:name w:val="286DB2CABC8348509F54E7BBF17F2D25"/>
  </w:style>
  <w:style w:type="paragraph" w:customStyle="1" w:styleId="1D315BAE57174B93AB80293040A1C91A">
    <w:name w:val="1D315BAE57174B93AB80293040A1C91A"/>
  </w:style>
  <w:style w:type="paragraph" w:customStyle="1" w:styleId="26D61EC2FDF943B5A4B822BC42ABB069">
    <w:name w:val="26D61EC2FDF943B5A4B822BC42ABB0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5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2023-03-20T18:10:00Z</dcterms:created>
  <dcterms:modified xsi:type="dcterms:W3CDTF">2023-03-20T18:27:00Z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